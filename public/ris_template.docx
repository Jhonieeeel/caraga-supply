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1965" w14:textId="211DAE52" w:rsidR="00352E95" w:rsidRDefault="006747B8" w:rsidP="00167492">
      <w:pPr>
        <w:jc w:val="both"/>
        <w:rPr>
          <w:rFonts w:ascii="Arial" w:hAnsi="Arial" w:cs="Arial"/>
          <w:b/>
          <w:bCs/>
        </w:rPr>
      </w:pPr>
      <w:bookmarkStart w:id="0" w:name="_Hlk184290074"/>
      <w:r>
        <w:rPr>
          <w:noProof/>
        </w:rPr>
        <w:drawing>
          <wp:anchor distT="0" distB="0" distL="114300" distR="114300" simplePos="0" relativeHeight="251657728" behindDoc="1" locked="0" layoutInCell="1" allowOverlap="1" wp14:anchorId="6E795261" wp14:editId="11F4BF11">
            <wp:simplePos x="0" y="0"/>
            <wp:positionH relativeFrom="margin">
              <wp:align>right</wp:align>
            </wp:positionH>
            <wp:positionV relativeFrom="paragraph">
              <wp:posOffset>-351790</wp:posOffset>
            </wp:positionV>
            <wp:extent cx="6753225" cy="1238885"/>
            <wp:effectExtent l="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709D1" w14:textId="77777777" w:rsidR="00167492" w:rsidRPr="00167492" w:rsidRDefault="00167492" w:rsidP="00167492">
      <w:pPr>
        <w:jc w:val="both"/>
        <w:rPr>
          <w:rFonts w:ascii="Arial" w:hAnsi="Arial" w:cs="Arial"/>
          <w:b/>
          <w:bCs/>
        </w:rPr>
      </w:pPr>
    </w:p>
    <w:bookmarkEnd w:id="0"/>
    <w:p w14:paraId="07004D67" w14:textId="77777777" w:rsidR="00DC4390" w:rsidRDefault="00E06DE3" w:rsidP="00E06DE3">
      <w:pPr>
        <w:tabs>
          <w:tab w:val="left" w:pos="6385"/>
        </w:tabs>
        <w:spacing w:before="100" w:beforeAutospacing="1" w:after="100" w:afterAutospacing="1"/>
        <w:contextualSpacing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ab/>
      </w:r>
    </w:p>
    <w:p w14:paraId="31A61DEB" w14:textId="77777777" w:rsidR="00E06DE3" w:rsidRDefault="00E06DE3" w:rsidP="00E06DE3">
      <w:pPr>
        <w:spacing w:before="100" w:beforeAutospacing="1" w:after="100" w:afterAutospacing="1"/>
        <w:contextualSpacing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CD68E5F" w14:textId="77777777" w:rsidR="00B444FC" w:rsidRPr="00E06DE3" w:rsidRDefault="00B444FC" w:rsidP="00E06DE3">
      <w:pPr>
        <w:spacing w:before="100" w:beforeAutospacing="1" w:after="100" w:afterAutospacing="1"/>
        <w:contextualSpacing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E06DE3">
        <w:rPr>
          <w:rFonts w:ascii="Arial" w:hAnsi="Arial" w:cs="Arial"/>
          <w:b/>
          <w:color w:val="000000"/>
          <w:sz w:val="28"/>
          <w:szCs w:val="28"/>
          <w:u w:val="single"/>
        </w:rPr>
        <w:t>R</w:t>
      </w:r>
      <w:r w:rsidR="00FD7167" w:rsidRPr="00E06DE3">
        <w:rPr>
          <w:rFonts w:ascii="Arial" w:hAnsi="Arial" w:cs="Arial"/>
          <w:b/>
          <w:color w:val="000000"/>
          <w:sz w:val="28"/>
          <w:szCs w:val="28"/>
          <w:u w:val="single"/>
        </w:rPr>
        <w:t>EQUISITION AND ISSUANCE SLIP</w:t>
      </w:r>
    </w:p>
    <w:p w14:paraId="5E20AFB9" w14:textId="77777777" w:rsidR="00FD7167" w:rsidRDefault="00FD7167" w:rsidP="00B444FC">
      <w:pPr>
        <w:spacing w:before="100" w:beforeAutospacing="1" w:after="100" w:afterAutospacing="1"/>
        <w:contextualSpacing/>
        <w:jc w:val="center"/>
        <w:rPr>
          <w:rFonts w:ascii="Arial" w:hAnsi="Arial" w:cs="Arial"/>
          <w:b/>
          <w:color w:val="000000"/>
        </w:rPr>
      </w:pPr>
    </w:p>
    <w:p w14:paraId="2702248D" w14:textId="210184B5" w:rsidR="00FD7167" w:rsidRPr="0049422B" w:rsidRDefault="00FD7167" w:rsidP="00E06DE3">
      <w:pPr>
        <w:spacing w:before="100" w:beforeAutospacing="1" w:after="100" w:afterAutospacing="1"/>
        <w:contextualSpacing/>
        <w:rPr>
          <w:b/>
          <w:bCs/>
        </w:rPr>
      </w:pPr>
      <w:r>
        <w:rPr>
          <w:rFonts w:ascii="Arial" w:hAnsi="Arial" w:cs="Arial"/>
          <w:b/>
          <w:color w:val="000000"/>
        </w:rPr>
        <w:t>Entity Name</w:t>
      </w:r>
      <w:r w:rsidR="00E3158E">
        <w:rPr>
          <w:rFonts w:ascii="Arial" w:hAnsi="Arial" w:cs="Arial"/>
          <w:b/>
          <w:color w:val="000000"/>
        </w:rPr>
        <w:t xml:space="preserve">: </w:t>
      </w:r>
      <w:r w:rsidR="00F832D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color w:val="000000"/>
        </w:rPr>
        <w:tab/>
      </w:r>
      <w:r w:rsidR="00E06DE3">
        <w:rPr>
          <w:rFonts w:ascii="Arial" w:hAnsi="Arial" w:cs="Arial"/>
          <w:b/>
          <w:color w:val="000000"/>
        </w:rPr>
        <w:tab/>
      </w:r>
      <w:r w:rsidR="00E06DE3"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>Fund Cluster</w:t>
      </w:r>
      <w:r w:rsidR="00C26019">
        <w:rPr>
          <w:rFonts w:ascii="Arial" w:hAnsi="Arial" w:cs="Arial"/>
          <w:b/>
          <w:color w:val="000000"/>
        </w:rPr>
        <w:t xml:space="preserve">: </w:t>
      </w:r>
      <w:r w:rsidR="0049422B">
        <w:rPr>
          <w:rFonts w:ascii="Arial" w:hAnsi="Arial" w:cs="Arial"/>
          <w:b/>
          <w:color w:val="000000"/>
        </w:rPr>
        <w:t xml:space="preserve"> </w:t>
      </w:r>
      <w:r w:rsidR="00F832DE">
        <w:rPr>
          <w:rFonts w:ascii="Arial" w:hAnsi="Arial" w:cs="Arial"/>
          <w:b/>
          <w:bCs/>
        </w:rPr>
        <w:t xml:space="preserve"> </w:t>
      </w:r>
    </w:p>
    <w:tbl>
      <w:tblPr>
        <w:tblW w:w="11098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946"/>
        <w:gridCol w:w="1844"/>
        <w:gridCol w:w="1453"/>
        <w:gridCol w:w="9"/>
        <w:gridCol w:w="929"/>
        <w:gridCol w:w="909"/>
        <w:gridCol w:w="1501"/>
        <w:gridCol w:w="1924"/>
      </w:tblGrid>
      <w:tr w:rsidR="004D1C95" w14:paraId="39535F1E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1840EE9F" w14:textId="77777777" w:rsidR="002E2DB3" w:rsidRDefault="002E2DB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Division:</w:t>
            </w:r>
          </w:p>
        </w:tc>
        <w:tc>
          <w:tcPr>
            <w:tcW w:w="4297" w:type="dxa"/>
            <w:gridSpan w:val="4"/>
            <w:shd w:val="clear" w:color="auto" w:fill="auto"/>
          </w:tcPr>
          <w:p w14:paraId="0E0F027C" w14:textId="7AE509D3" w:rsidR="002E2DB3" w:rsidRPr="006B3A54" w:rsidRDefault="002E2DB3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5212" w:type="dxa"/>
            <w:gridSpan w:val="4"/>
            <w:shd w:val="clear" w:color="auto" w:fill="auto"/>
          </w:tcPr>
          <w:p w14:paraId="70DF15C7" w14:textId="6775693D" w:rsidR="002E2DB3" w:rsidRDefault="002E2DB3" w:rsidP="002E2DB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Responsibility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Center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 xml:space="preserve"> Code</w:t>
            </w:r>
            <w:r w:rsidR="00F832DE">
              <w:rPr>
                <w:rFonts w:ascii="Arial" w:hAnsi="Arial" w:cs="Arial"/>
                <w:bCs/>
                <w:color w:val="000000"/>
              </w:rPr>
              <w:t xml:space="preserve"> </w:t>
            </w:r>
          </w:p>
        </w:tc>
      </w:tr>
      <w:tr w:rsidR="004D1C95" w14:paraId="10B52E4C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4E74C40F" w14:textId="77777777" w:rsidR="002E2DB3" w:rsidRDefault="002E2DB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Office: </w:t>
            </w:r>
          </w:p>
        </w:tc>
        <w:tc>
          <w:tcPr>
            <w:tcW w:w="4297" w:type="dxa"/>
            <w:gridSpan w:val="4"/>
            <w:shd w:val="clear" w:color="auto" w:fill="auto"/>
          </w:tcPr>
          <w:p w14:paraId="70925C32" w14:textId="6AA99144" w:rsidR="002E2DB3" w:rsidRPr="006B3A54" w:rsidRDefault="00D642E5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212" w:type="dxa"/>
            <w:gridSpan w:val="4"/>
            <w:shd w:val="clear" w:color="auto" w:fill="auto"/>
          </w:tcPr>
          <w:p w14:paraId="39E7E7D2" w14:textId="7D7E0F0D" w:rsidR="002E2DB3" w:rsidRDefault="002E2DB3" w:rsidP="002E2DB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RIS No.:</w:t>
            </w:r>
            <w:r w:rsidR="004D1C95" w:rsidRPr="006B3A54">
              <w:rPr>
                <w:rFonts w:ascii="Arial" w:hAnsi="Arial" w:cs="Arial"/>
                <w:bCs/>
                <w:color w:val="000000"/>
              </w:rPr>
              <w:t xml:space="preserve"> </w:t>
            </w:r>
            <w:r w:rsidR="0049422B">
              <w:rPr>
                <w:rFonts w:ascii="Arial" w:hAnsi="Arial" w:cs="Arial"/>
                <w:bCs/>
                <w:color w:val="000000"/>
              </w:rPr>
              <w:t xml:space="preserve">     </w:t>
            </w:r>
            <w:r w:rsidR="00F832DE">
              <w:rPr>
                <w:rFonts w:ascii="Arial" w:hAnsi="Arial" w:cs="Arial"/>
              </w:rPr>
              <w:t xml:space="preserve"> </w:t>
            </w:r>
            <w:r w:rsidR="00CF7BBD">
              <w:rPr>
                <w:rFonts w:ascii="Arial" w:hAnsi="Arial" w:cs="Arial"/>
              </w:rPr>
              <w:t xml:space="preserve"> </w:t>
            </w:r>
            <w:r w:rsidR="004B38DD">
              <w:rPr>
                <w:rFonts w:ascii="Arial" w:hAnsi="Arial" w:cs="Arial"/>
              </w:rPr>
              <w:t>${</w:t>
            </w:r>
            <w:proofErr w:type="spellStart"/>
            <w:r w:rsidR="004B38DD">
              <w:rPr>
                <w:rFonts w:ascii="Arial" w:hAnsi="Arial" w:cs="Arial"/>
              </w:rPr>
              <w:t>ris</w:t>
            </w:r>
            <w:proofErr w:type="spellEnd"/>
            <w:r w:rsidR="004B38DD">
              <w:rPr>
                <w:rFonts w:ascii="Arial" w:hAnsi="Arial" w:cs="Arial"/>
              </w:rPr>
              <w:t>}</w:t>
            </w:r>
          </w:p>
        </w:tc>
      </w:tr>
      <w:tr w:rsidR="004D1C95" w14:paraId="5C1CEA94" w14:textId="77777777" w:rsidTr="00482584">
        <w:trPr>
          <w:trHeight w:val="231"/>
        </w:trPr>
        <w:tc>
          <w:tcPr>
            <w:tcW w:w="5877" w:type="dxa"/>
            <w:gridSpan w:val="4"/>
            <w:shd w:val="clear" w:color="auto" w:fill="auto"/>
          </w:tcPr>
          <w:p w14:paraId="11BDC645" w14:textId="77777777" w:rsidR="00780717" w:rsidRDefault="00780717" w:rsidP="0078071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</w:rPr>
              <w:t>Requisition</w:t>
            </w:r>
          </w:p>
        </w:tc>
        <w:tc>
          <w:tcPr>
            <w:tcW w:w="1857" w:type="dxa"/>
            <w:gridSpan w:val="3"/>
            <w:shd w:val="clear" w:color="auto" w:fill="auto"/>
          </w:tcPr>
          <w:p w14:paraId="386C026F" w14:textId="77777777" w:rsidR="00780717" w:rsidRDefault="0078071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</w:rPr>
              <w:t>Availability</w:t>
            </w:r>
          </w:p>
        </w:tc>
        <w:tc>
          <w:tcPr>
            <w:tcW w:w="3364" w:type="dxa"/>
            <w:gridSpan w:val="2"/>
            <w:shd w:val="clear" w:color="auto" w:fill="auto"/>
          </w:tcPr>
          <w:p w14:paraId="22A62D19" w14:textId="77777777" w:rsidR="00780717" w:rsidRDefault="0078071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</w:rPr>
              <w:t>Issue</w:t>
            </w:r>
          </w:p>
        </w:tc>
      </w:tr>
      <w:tr w:rsidR="00C26019" w14:paraId="1751AB81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5C600914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Stock No.</w:t>
            </w:r>
          </w:p>
        </w:tc>
        <w:tc>
          <w:tcPr>
            <w:tcW w:w="946" w:type="dxa"/>
            <w:shd w:val="clear" w:color="auto" w:fill="auto"/>
          </w:tcPr>
          <w:p w14:paraId="6B4931E2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Unit</w:t>
            </w:r>
          </w:p>
        </w:tc>
        <w:tc>
          <w:tcPr>
            <w:tcW w:w="1883" w:type="dxa"/>
            <w:shd w:val="clear" w:color="auto" w:fill="auto"/>
          </w:tcPr>
          <w:p w14:paraId="720BA15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Item</w:t>
            </w:r>
          </w:p>
        </w:tc>
        <w:tc>
          <w:tcPr>
            <w:tcW w:w="1468" w:type="dxa"/>
            <w:gridSpan w:val="2"/>
            <w:shd w:val="clear" w:color="auto" w:fill="auto"/>
          </w:tcPr>
          <w:p w14:paraId="4339525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Quantity</w:t>
            </w:r>
          </w:p>
        </w:tc>
        <w:tc>
          <w:tcPr>
            <w:tcW w:w="932" w:type="dxa"/>
            <w:shd w:val="clear" w:color="auto" w:fill="auto"/>
          </w:tcPr>
          <w:p w14:paraId="09195F7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Yes</w:t>
            </w:r>
          </w:p>
        </w:tc>
        <w:tc>
          <w:tcPr>
            <w:tcW w:w="916" w:type="dxa"/>
            <w:shd w:val="clear" w:color="auto" w:fill="auto"/>
          </w:tcPr>
          <w:p w14:paraId="2D708CCF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No</w:t>
            </w:r>
          </w:p>
        </w:tc>
        <w:tc>
          <w:tcPr>
            <w:tcW w:w="1523" w:type="dxa"/>
            <w:shd w:val="clear" w:color="auto" w:fill="auto"/>
          </w:tcPr>
          <w:p w14:paraId="51D6B19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Quantity</w:t>
            </w:r>
          </w:p>
        </w:tc>
        <w:tc>
          <w:tcPr>
            <w:tcW w:w="1841" w:type="dxa"/>
            <w:shd w:val="clear" w:color="auto" w:fill="auto"/>
          </w:tcPr>
          <w:p w14:paraId="3468109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Remarks</w:t>
            </w:r>
          </w:p>
        </w:tc>
      </w:tr>
      <w:tr w:rsidR="00C26019" w14:paraId="2D534009" w14:textId="77777777" w:rsidTr="00482584">
        <w:trPr>
          <w:trHeight w:val="215"/>
        </w:trPr>
        <w:tc>
          <w:tcPr>
            <w:tcW w:w="1589" w:type="dxa"/>
            <w:shd w:val="clear" w:color="auto" w:fill="auto"/>
          </w:tcPr>
          <w:p w14:paraId="332D393F" w14:textId="06A9C678" w:rsidR="00FD7167" w:rsidRPr="006B3A54" w:rsidRDefault="004B38DD">
            <w:pPr>
              <w:spacing w:before="100" w:beforeAutospacing="1" w:after="100" w:afterAutospacing="1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stock_no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946" w:type="dxa"/>
            <w:shd w:val="clear" w:color="auto" w:fill="auto"/>
          </w:tcPr>
          <w:p w14:paraId="68FA075E" w14:textId="6AC63628" w:rsidR="00FD7167" w:rsidRPr="006B3A54" w:rsidRDefault="004B38DD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${unit}</w:t>
            </w:r>
          </w:p>
        </w:tc>
        <w:tc>
          <w:tcPr>
            <w:tcW w:w="1883" w:type="dxa"/>
            <w:shd w:val="clear" w:color="auto" w:fill="auto"/>
          </w:tcPr>
          <w:p w14:paraId="5AF9870D" w14:textId="30A1AB83" w:rsidR="00FD7167" w:rsidRPr="006B3A54" w:rsidRDefault="004B38DD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${item}</w:t>
            </w:r>
          </w:p>
        </w:tc>
        <w:tc>
          <w:tcPr>
            <w:tcW w:w="1468" w:type="dxa"/>
            <w:gridSpan w:val="2"/>
            <w:shd w:val="clear" w:color="auto" w:fill="auto"/>
          </w:tcPr>
          <w:p w14:paraId="31BED8C3" w14:textId="178AF202" w:rsidR="00FD7167" w:rsidRPr="006B3A54" w:rsidRDefault="004B38DD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${quantity}</w:t>
            </w:r>
          </w:p>
        </w:tc>
        <w:tc>
          <w:tcPr>
            <w:tcW w:w="932" w:type="dxa"/>
            <w:shd w:val="clear" w:color="auto" w:fill="auto"/>
          </w:tcPr>
          <w:p w14:paraId="018E7EEB" w14:textId="23FA307B" w:rsidR="00FD7167" w:rsidRPr="006B3A54" w:rsidRDefault="004B38DD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${yes}</w:t>
            </w:r>
          </w:p>
        </w:tc>
        <w:tc>
          <w:tcPr>
            <w:tcW w:w="916" w:type="dxa"/>
            <w:shd w:val="clear" w:color="auto" w:fill="auto"/>
          </w:tcPr>
          <w:p w14:paraId="52A7BB30" w14:textId="70562DA1" w:rsidR="00FD7167" w:rsidRPr="006B3A54" w:rsidRDefault="004B38DD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${no}</w:t>
            </w:r>
          </w:p>
        </w:tc>
        <w:tc>
          <w:tcPr>
            <w:tcW w:w="1523" w:type="dxa"/>
            <w:shd w:val="clear" w:color="auto" w:fill="auto"/>
          </w:tcPr>
          <w:p w14:paraId="07C4F4A9" w14:textId="6BA5C18C" w:rsidR="00FD7167" w:rsidRPr="006B3A54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1841" w:type="dxa"/>
            <w:shd w:val="clear" w:color="auto" w:fill="auto"/>
          </w:tcPr>
          <w:p w14:paraId="29EABCA1" w14:textId="7FAB59EC" w:rsidR="00FD7167" w:rsidRPr="006B3A54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C26019" w14:paraId="711B33E9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6DCC610C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54B40A0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19F0EA4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4A58BA2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48EA368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5C3A69A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47F4F82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1BDFBB2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12D5480C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3BA357B3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046830C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2C24892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10AE79D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1085947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6F9E2F4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2289065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7DC53D8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1663C3AD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1B39A13E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0CEB99C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4577EB8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249320F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3B6365F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6F4A7E5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17DE3E8E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44128AC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1AB5E01B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0C56783A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6C4EFB4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2D0A7AB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06132AB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285B16C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4984ED9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0B9C716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0BB786A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05C54A8B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4E633610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4F1DDDE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47D5C0F4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6E581DA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4576F878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0026FB3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7280753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451D07E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0668ACF3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7CC96240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54CB347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12A7FBB8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5170707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6196C4DE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700B515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7D3D390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30C165B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6E0DA843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78BF9CF9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69F5ED3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1A9A8BC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35F15CF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0788130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0A4E95D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03D7FA1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0FA2A7D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3615ED4A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1CFD0548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31C0673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3D44441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7EF59034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2DAA174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714B9FF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7D45724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6C3E88E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82584" w14:paraId="52E900E5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03F5A422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01A667EC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67ED8BB8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1F15FA86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29389C1B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7BC97ED6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7C13DF6F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216FA3BB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82584" w14:paraId="3FF46879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7B265E74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0A0286B3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1DF62C90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0818583F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28FE2AC0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39BAD4A1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4F7BE5E6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5F2F9859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82584" w14:paraId="78739EB6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1E58B124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4B907AFC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00CAE546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02CA6C1A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2AA1C15E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1A8400A9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551A25DA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672B0535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82584" w14:paraId="0852D83B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580E7556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3DB8542F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63827726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1F21D21C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6F8645D3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0D319EB3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43A1F3FF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371A559A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82584" w14:paraId="0D614BC9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6D3DF665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7D226BE9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2C92C727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15EEE03D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081D3910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6422D76D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27AF6EC7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10399DA4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82584" w14:paraId="1B54346A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68A52221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221B2A1A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072AE052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12EC5819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0FFC744D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630670CF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09228FF1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0DF8C2C2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82584" w14:paraId="047D6DAF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086B993B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22E2344B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5AFCDC23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31962214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67A61A4D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6A4BEF49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7E27B243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53EEA003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82584" w14:paraId="23FAA903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5AE576D7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300CECA6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7ADF6E46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689668B1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6D3B327A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130C6CE8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5EBABA0D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3C806049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82584" w14:paraId="2229C30B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62329F6B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4B1AC913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5DA0CBBF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7CB54329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50DE87DC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040EE874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4AF86256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35E15FEC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82584" w14:paraId="24DBF82D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372C3C76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37184EF0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3A991F62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1F55D669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3B0F2B86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5005820E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7E5B2CC6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0AD19208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82584" w14:paraId="7EB1C8B6" w14:textId="77777777" w:rsidTr="00482584">
        <w:trPr>
          <w:trHeight w:val="484"/>
        </w:trPr>
        <w:tc>
          <w:tcPr>
            <w:tcW w:w="1589" w:type="dxa"/>
            <w:shd w:val="clear" w:color="auto" w:fill="auto"/>
          </w:tcPr>
          <w:p w14:paraId="07823BE4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Purpose:</w:t>
            </w:r>
          </w:p>
        </w:tc>
        <w:tc>
          <w:tcPr>
            <w:tcW w:w="9509" w:type="dxa"/>
            <w:gridSpan w:val="8"/>
            <w:shd w:val="clear" w:color="auto" w:fill="auto"/>
          </w:tcPr>
          <w:p w14:paraId="2A40455D" w14:textId="34836F8C" w:rsidR="00482584" w:rsidRPr="006B3A5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482584" w14:paraId="678478B4" w14:textId="77777777" w:rsidTr="00482584">
        <w:trPr>
          <w:trHeight w:val="231"/>
        </w:trPr>
        <w:tc>
          <w:tcPr>
            <w:tcW w:w="11098" w:type="dxa"/>
            <w:gridSpan w:val="9"/>
            <w:shd w:val="clear" w:color="auto" w:fill="auto"/>
          </w:tcPr>
          <w:p w14:paraId="056DFCB6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82584" w14:paraId="4C0E45BC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60178022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829" w:type="dxa"/>
            <w:gridSpan w:val="2"/>
            <w:shd w:val="clear" w:color="auto" w:fill="auto"/>
          </w:tcPr>
          <w:p w14:paraId="009B8407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Requested by:</w:t>
            </w:r>
          </w:p>
        </w:tc>
        <w:tc>
          <w:tcPr>
            <w:tcW w:w="2400" w:type="dxa"/>
            <w:gridSpan w:val="3"/>
            <w:shd w:val="clear" w:color="auto" w:fill="auto"/>
          </w:tcPr>
          <w:p w14:paraId="6924B4B1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Approved by:</w:t>
            </w:r>
          </w:p>
        </w:tc>
        <w:tc>
          <w:tcPr>
            <w:tcW w:w="2439" w:type="dxa"/>
            <w:gridSpan w:val="2"/>
            <w:shd w:val="clear" w:color="auto" w:fill="auto"/>
          </w:tcPr>
          <w:p w14:paraId="4034D453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Issued by:</w:t>
            </w:r>
          </w:p>
        </w:tc>
        <w:tc>
          <w:tcPr>
            <w:tcW w:w="1841" w:type="dxa"/>
            <w:shd w:val="clear" w:color="auto" w:fill="auto"/>
          </w:tcPr>
          <w:p w14:paraId="45C25A48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Received by:</w:t>
            </w:r>
          </w:p>
        </w:tc>
      </w:tr>
      <w:tr w:rsidR="00482584" w14:paraId="4BFCBCA1" w14:textId="77777777" w:rsidTr="00482584">
        <w:trPr>
          <w:trHeight w:val="484"/>
        </w:trPr>
        <w:tc>
          <w:tcPr>
            <w:tcW w:w="1589" w:type="dxa"/>
            <w:shd w:val="clear" w:color="auto" w:fill="auto"/>
          </w:tcPr>
          <w:p w14:paraId="5A96255F" w14:textId="77777777" w:rsidR="00482584" w:rsidRPr="00323F69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23F69">
              <w:rPr>
                <w:rFonts w:ascii="Arial" w:hAnsi="Arial" w:cs="Arial"/>
                <w:b/>
                <w:color w:val="000000"/>
                <w:sz w:val="22"/>
                <w:szCs w:val="22"/>
              </w:rPr>
              <w:t>Signature:</w:t>
            </w:r>
          </w:p>
        </w:tc>
        <w:tc>
          <w:tcPr>
            <w:tcW w:w="2829" w:type="dxa"/>
            <w:gridSpan w:val="2"/>
            <w:shd w:val="clear" w:color="auto" w:fill="auto"/>
          </w:tcPr>
          <w:p w14:paraId="4D2492D0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400" w:type="dxa"/>
            <w:gridSpan w:val="3"/>
            <w:shd w:val="clear" w:color="auto" w:fill="auto"/>
          </w:tcPr>
          <w:p w14:paraId="0F212595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439" w:type="dxa"/>
            <w:gridSpan w:val="2"/>
            <w:shd w:val="clear" w:color="auto" w:fill="auto"/>
          </w:tcPr>
          <w:p w14:paraId="05AB8DD0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216C1F62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82584" w14:paraId="3C7FD895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39DD5803" w14:textId="77777777" w:rsidR="00482584" w:rsidRPr="00323F69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23F69">
              <w:rPr>
                <w:rFonts w:ascii="Arial" w:hAnsi="Arial" w:cs="Arial"/>
                <w:b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2829" w:type="dxa"/>
            <w:gridSpan w:val="2"/>
            <w:shd w:val="clear" w:color="auto" w:fill="auto"/>
          </w:tcPr>
          <w:p w14:paraId="7B8637AA" w14:textId="3927BE00" w:rsidR="00482584" w:rsidRPr="006B3A54" w:rsidRDefault="004B38DD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</w:rPr>
              <w:t>requested_by</w:t>
            </w:r>
            <w:proofErr w:type="spellEnd"/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2400" w:type="dxa"/>
            <w:gridSpan w:val="3"/>
            <w:shd w:val="clear" w:color="auto" w:fill="auto"/>
          </w:tcPr>
          <w:p w14:paraId="67126705" w14:textId="1E3B9601" w:rsidR="00482584" w:rsidRPr="006B3A54" w:rsidRDefault="004B38DD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</w:rPr>
              <w:t>approved_by</w:t>
            </w:r>
            <w:proofErr w:type="spellEnd"/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2439" w:type="dxa"/>
            <w:gridSpan w:val="2"/>
            <w:shd w:val="clear" w:color="auto" w:fill="auto"/>
          </w:tcPr>
          <w:p w14:paraId="48072B2B" w14:textId="3B40C442" w:rsidR="00482584" w:rsidRPr="006B3A54" w:rsidRDefault="004B38DD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</w:rPr>
              <w:t>issued_by</w:t>
            </w:r>
            <w:proofErr w:type="spellEnd"/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841" w:type="dxa"/>
            <w:shd w:val="clear" w:color="auto" w:fill="auto"/>
          </w:tcPr>
          <w:p w14:paraId="560FF03B" w14:textId="6FA9E24E" w:rsidR="00482584" w:rsidRPr="006B3A54" w:rsidRDefault="004B38DD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</w:rPr>
              <w:t>received_by</w:t>
            </w:r>
            <w:proofErr w:type="spellEnd"/>
            <w:r>
              <w:rPr>
                <w:rFonts w:ascii="Arial" w:hAnsi="Arial" w:cs="Arial"/>
                <w:b/>
                <w:bCs/>
              </w:rPr>
              <w:t>}</w:t>
            </w:r>
          </w:p>
        </w:tc>
      </w:tr>
      <w:tr w:rsidR="00482584" w14:paraId="074FD62B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0FA49B1B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Designation:</w:t>
            </w:r>
          </w:p>
        </w:tc>
        <w:tc>
          <w:tcPr>
            <w:tcW w:w="2829" w:type="dxa"/>
            <w:gridSpan w:val="2"/>
            <w:shd w:val="clear" w:color="auto" w:fill="auto"/>
          </w:tcPr>
          <w:p w14:paraId="38DF1F85" w14:textId="3B5E1DB2" w:rsidR="00482584" w:rsidRPr="006B3A5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2400" w:type="dxa"/>
            <w:gridSpan w:val="3"/>
            <w:shd w:val="clear" w:color="auto" w:fill="auto"/>
          </w:tcPr>
          <w:p w14:paraId="62C8FA72" w14:textId="2C76BE2F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439" w:type="dxa"/>
            <w:gridSpan w:val="2"/>
            <w:shd w:val="clear" w:color="auto" w:fill="auto"/>
          </w:tcPr>
          <w:p w14:paraId="533CCC0B" w14:textId="24A616B3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1" w:type="dxa"/>
            <w:shd w:val="clear" w:color="auto" w:fill="auto"/>
          </w:tcPr>
          <w:p w14:paraId="5E6C99A9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82584" w14:paraId="4D296931" w14:textId="77777777" w:rsidTr="00482584">
        <w:trPr>
          <w:trHeight w:val="87"/>
        </w:trPr>
        <w:tc>
          <w:tcPr>
            <w:tcW w:w="1589" w:type="dxa"/>
            <w:shd w:val="clear" w:color="auto" w:fill="auto"/>
          </w:tcPr>
          <w:p w14:paraId="1CD7E712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2829" w:type="dxa"/>
            <w:gridSpan w:val="2"/>
            <w:shd w:val="clear" w:color="auto" w:fill="auto"/>
          </w:tcPr>
          <w:p w14:paraId="21C860E7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400" w:type="dxa"/>
            <w:gridSpan w:val="3"/>
            <w:shd w:val="clear" w:color="auto" w:fill="auto"/>
          </w:tcPr>
          <w:p w14:paraId="1F3A3CB6" w14:textId="77777777" w:rsidR="00482584" w:rsidRDefault="00482584" w:rsidP="00482584">
            <w:pPr>
              <w:spacing w:before="100" w:beforeAutospacing="1" w:after="100" w:afterAutospacing="1"/>
              <w:ind w:left="720" w:hanging="720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439" w:type="dxa"/>
            <w:gridSpan w:val="2"/>
            <w:shd w:val="clear" w:color="auto" w:fill="auto"/>
          </w:tcPr>
          <w:p w14:paraId="1837CDD6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2FE05BAB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</w:tbl>
    <w:p w14:paraId="48B54DDF" w14:textId="77777777" w:rsidR="00B444FC" w:rsidRPr="00B444FC" w:rsidRDefault="00DC4390" w:rsidP="00482584">
      <w:pPr>
        <w:tabs>
          <w:tab w:val="left" w:pos="8085"/>
        </w:tabs>
        <w:spacing w:before="100" w:beforeAutospacing="1" w:after="100" w:afterAutospacing="1"/>
        <w:ind w:left="8085" w:hanging="8085"/>
        <w:contextualSpacing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</w:p>
    <w:sectPr w:rsidR="00B444FC" w:rsidRPr="00B444FC" w:rsidSect="00E06DE3">
      <w:headerReference w:type="even" r:id="rId9"/>
      <w:footerReference w:type="default" r:id="rId10"/>
      <w:pgSz w:w="11907" w:h="16839" w:code="9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5A7B3" w14:textId="77777777" w:rsidR="00D30EB6" w:rsidRDefault="00D30EB6">
      <w:r>
        <w:separator/>
      </w:r>
    </w:p>
  </w:endnote>
  <w:endnote w:type="continuationSeparator" w:id="0">
    <w:p w14:paraId="341E2EAE" w14:textId="77777777" w:rsidR="00D30EB6" w:rsidRDefault="00D30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4DD96" w14:textId="67F42D4E" w:rsidR="004A6E13" w:rsidRPr="002B2010" w:rsidRDefault="006747B8" w:rsidP="005261BC">
    <w:pPr>
      <w:pStyle w:val="Footer"/>
      <w:jc w:val="center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1D4A8D9F" wp14:editId="762797B7">
          <wp:simplePos x="0" y="0"/>
          <wp:positionH relativeFrom="column">
            <wp:posOffset>163830</wp:posOffset>
          </wp:positionH>
          <wp:positionV relativeFrom="paragraph">
            <wp:posOffset>-561975</wp:posOffset>
          </wp:positionV>
          <wp:extent cx="6465570" cy="876300"/>
          <wp:effectExtent l="0" t="0" r="0" b="0"/>
          <wp:wrapNone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557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7A275" w14:textId="77777777" w:rsidR="00D30EB6" w:rsidRDefault="00D30EB6">
      <w:r>
        <w:separator/>
      </w:r>
    </w:p>
  </w:footnote>
  <w:footnote w:type="continuationSeparator" w:id="0">
    <w:p w14:paraId="7D04778A" w14:textId="77777777" w:rsidR="00D30EB6" w:rsidRDefault="00D30E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B9C9D" w14:textId="77777777" w:rsidR="00A91C81" w:rsidRDefault="003637E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19A"/>
    <w:multiLevelType w:val="multilevel"/>
    <w:tmpl w:val="A6D6CF08"/>
    <w:lvl w:ilvl="0">
      <w:start w:val="1"/>
      <w:numFmt w:val="decimal"/>
      <w:lvlText w:val="%1."/>
      <w:lvlJc w:val="left"/>
      <w:pPr>
        <w:ind w:left="1800" w:hanging="360"/>
      </w:pPr>
      <w:rPr>
        <w:i w:val="0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i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i/>
      </w:rPr>
    </w:lvl>
    <w:lvl w:ilvl="5">
      <w:start w:val="1"/>
      <w:numFmt w:val="decimal"/>
      <w:lvlText w:val="%1.%2.%3.%4.%5.%6"/>
      <w:lvlJc w:val="left"/>
      <w:pPr>
        <w:ind w:left="2880" w:hanging="1440"/>
      </w:pPr>
      <w:rPr>
        <w:i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i/>
      </w:rPr>
    </w:lvl>
    <w:lvl w:ilvl="7">
      <w:start w:val="1"/>
      <w:numFmt w:val="decimal"/>
      <w:lvlText w:val="%1.%2.%3.%4.%5.%6.%7.%8"/>
      <w:lvlJc w:val="left"/>
      <w:pPr>
        <w:ind w:left="3240" w:hanging="1800"/>
      </w:pPr>
      <w:rPr>
        <w:i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i/>
      </w:rPr>
    </w:lvl>
  </w:abstractNum>
  <w:abstractNum w:abstractNumId="1" w15:restartNumberingAfterBreak="0">
    <w:nsid w:val="066F7D10"/>
    <w:multiLevelType w:val="hybridMultilevel"/>
    <w:tmpl w:val="0492AF96"/>
    <w:lvl w:ilvl="0" w:tplc="B9CAF288">
      <w:start w:val="1"/>
      <w:numFmt w:val="lowerRoman"/>
      <w:lvlText w:val="%1."/>
      <w:lvlJc w:val="left"/>
      <w:pPr>
        <w:ind w:left="23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700" w:hanging="360"/>
      </w:pPr>
    </w:lvl>
    <w:lvl w:ilvl="2" w:tplc="3409001B" w:tentative="1">
      <w:start w:val="1"/>
      <w:numFmt w:val="lowerRoman"/>
      <w:lvlText w:val="%3."/>
      <w:lvlJc w:val="right"/>
      <w:pPr>
        <w:ind w:left="3420" w:hanging="180"/>
      </w:pPr>
    </w:lvl>
    <w:lvl w:ilvl="3" w:tplc="3409000F" w:tentative="1">
      <w:start w:val="1"/>
      <w:numFmt w:val="decimal"/>
      <w:lvlText w:val="%4."/>
      <w:lvlJc w:val="left"/>
      <w:pPr>
        <w:ind w:left="4140" w:hanging="360"/>
      </w:pPr>
    </w:lvl>
    <w:lvl w:ilvl="4" w:tplc="34090019" w:tentative="1">
      <w:start w:val="1"/>
      <w:numFmt w:val="lowerLetter"/>
      <w:lvlText w:val="%5."/>
      <w:lvlJc w:val="left"/>
      <w:pPr>
        <w:ind w:left="4860" w:hanging="360"/>
      </w:pPr>
    </w:lvl>
    <w:lvl w:ilvl="5" w:tplc="3409001B" w:tentative="1">
      <w:start w:val="1"/>
      <w:numFmt w:val="lowerRoman"/>
      <w:lvlText w:val="%6."/>
      <w:lvlJc w:val="right"/>
      <w:pPr>
        <w:ind w:left="5580" w:hanging="180"/>
      </w:pPr>
    </w:lvl>
    <w:lvl w:ilvl="6" w:tplc="3409000F" w:tentative="1">
      <w:start w:val="1"/>
      <w:numFmt w:val="decimal"/>
      <w:lvlText w:val="%7."/>
      <w:lvlJc w:val="left"/>
      <w:pPr>
        <w:ind w:left="6300" w:hanging="360"/>
      </w:pPr>
    </w:lvl>
    <w:lvl w:ilvl="7" w:tplc="34090019" w:tentative="1">
      <w:start w:val="1"/>
      <w:numFmt w:val="lowerLetter"/>
      <w:lvlText w:val="%8."/>
      <w:lvlJc w:val="left"/>
      <w:pPr>
        <w:ind w:left="7020" w:hanging="360"/>
      </w:pPr>
    </w:lvl>
    <w:lvl w:ilvl="8" w:tplc="3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07A744E9"/>
    <w:multiLevelType w:val="hybridMultilevel"/>
    <w:tmpl w:val="44D88390"/>
    <w:lvl w:ilvl="0" w:tplc="FF2842F6">
      <w:start w:val="1"/>
      <w:numFmt w:val="lowerRoman"/>
      <w:lvlText w:val="%1."/>
      <w:lvlJc w:val="left"/>
      <w:pPr>
        <w:ind w:left="2295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655" w:hanging="360"/>
      </w:pPr>
    </w:lvl>
    <w:lvl w:ilvl="2" w:tplc="3409001B" w:tentative="1">
      <w:start w:val="1"/>
      <w:numFmt w:val="lowerRoman"/>
      <w:lvlText w:val="%3."/>
      <w:lvlJc w:val="right"/>
      <w:pPr>
        <w:ind w:left="3375" w:hanging="180"/>
      </w:pPr>
    </w:lvl>
    <w:lvl w:ilvl="3" w:tplc="3409000F" w:tentative="1">
      <w:start w:val="1"/>
      <w:numFmt w:val="decimal"/>
      <w:lvlText w:val="%4."/>
      <w:lvlJc w:val="left"/>
      <w:pPr>
        <w:ind w:left="4095" w:hanging="360"/>
      </w:pPr>
    </w:lvl>
    <w:lvl w:ilvl="4" w:tplc="34090019" w:tentative="1">
      <w:start w:val="1"/>
      <w:numFmt w:val="lowerLetter"/>
      <w:lvlText w:val="%5."/>
      <w:lvlJc w:val="left"/>
      <w:pPr>
        <w:ind w:left="4815" w:hanging="360"/>
      </w:pPr>
    </w:lvl>
    <w:lvl w:ilvl="5" w:tplc="3409001B" w:tentative="1">
      <w:start w:val="1"/>
      <w:numFmt w:val="lowerRoman"/>
      <w:lvlText w:val="%6."/>
      <w:lvlJc w:val="right"/>
      <w:pPr>
        <w:ind w:left="5535" w:hanging="180"/>
      </w:pPr>
    </w:lvl>
    <w:lvl w:ilvl="6" w:tplc="3409000F" w:tentative="1">
      <w:start w:val="1"/>
      <w:numFmt w:val="decimal"/>
      <w:lvlText w:val="%7."/>
      <w:lvlJc w:val="left"/>
      <w:pPr>
        <w:ind w:left="6255" w:hanging="360"/>
      </w:pPr>
    </w:lvl>
    <w:lvl w:ilvl="7" w:tplc="34090019" w:tentative="1">
      <w:start w:val="1"/>
      <w:numFmt w:val="lowerLetter"/>
      <w:lvlText w:val="%8."/>
      <w:lvlJc w:val="left"/>
      <w:pPr>
        <w:ind w:left="6975" w:hanging="360"/>
      </w:pPr>
    </w:lvl>
    <w:lvl w:ilvl="8" w:tplc="3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" w15:restartNumberingAfterBreak="0">
    <w:nsid w:val="10FD7874"/>
    <w:multiLevelType w:val="hybridMultilevel"/>
    <w:tmpl w:val="B5B21796"/>
    <w:lvl w:ilvl="0" w:tplc="04090019">
      <w:start w:val="1"/>
      <w:numFmt w:val="lowerLetter"/>
      <w:lvlText w:val="%1."/>
      <w:lvlJc w:val="left"/>
      <w:pPr>
        <w:ind w:left="3619" w:hanging="360"/>
      </w:pPr>
    </w:lvl>
    <w:lvl w:ilvl="1" w:tplc="04090019" w:tentative="1">
      <w:start w:val="1"/>
      <w:numFmt w:val="lowerLetter"/>
      <w:lvlText w:val="%2."/>
      <w:lvlJc w:val="left"/>
      <w:pPr>
        <w:ind w:left="4339" w:hanging="360"/>
      </w:pPr>
    </w:lvl>
    <w:lvl w:ilvl="2" w:tplc="0409001B" w:tentative="1">
      <w:start w:val="1"/>
      <w:numFmt w:val="lowerRoman"/>
      <w:lvlText w:val="%3."/>
      <w:lvlJc w:val="right"/>
      <w:pPr>
        <w:ind w:left="5059" w:hanging="180"/>
      </w:pPr>
    </w:lvl>
    <w:lvl w:ilvl="3" w:tplc="0409000F" w:tentative="1">
      <w:start w:val="1"/>
      <w:numFmt w:val="decimal"/>
      <w:lvlText w:val="%4."/>
      <w:lvlJc w:val="left"/>
      <w:pPr>
        <w:ind w:left="5779" w:hanging="360"/>
      </w:pPr>
    </w:lvl>
    <w:lvl w:ilvl="4" w:tplc="04090019" w:tentative="1">
      <w:start w:val="1"/>
      <w:numFmt w:val="lowerLetter"/>
      <w:lvlText w:val="%5."/>
      <w:lvlJc w:val="left"/>
      <w:pPr>
        <w:ind w:left="6499" w:hanging="360"/>
      </w:pPr>
    </w:lvl>
    <w:lvl w:ilvl="5" w:tplc="0409001B" w:tentative="1">
      <w:start w:val="1"/>
      <w:numFmt w:val="lowerRoman"/>
      <w:lvlText w:val="%6."/>
      <w:lvlJc w:val="right"/>
      <w:pPr>
        <w:ind w:left="7219" w:hanging="180"/>
      </w:pPr>
    </w:lvl>
    <w:lvl w:ilvl="6" w:tplc="0409000F" w:tentative="1">
      <w:start w:val="1"/>
      <w:numFmt w:val="decimal"/>
      <w:lvlText w:val="%7."/>
      <w:lvlJc w:val="left"/>
      <w:pPr>
        <w:ind w:left="7939" w:hanging="360"/>
      </w:pPr>
    </w:lvl>
    <w:lvl w:ilvl="7" w:tplc="04090019" w:tentative="1">
      <w:start w:val="1"/>
      <w:numFmt w:val="lowerLetter"/>
      <w:lvlText w:val="%8."/>
      <w:lvlJc w:val="left"/>
      <w:pPr>
        <w:ind w:left="8659" w:hanging="360"/>
      </w:pPr>
    </w:lvl>
    <w:lvl w:ilvl="8" w:tplc="0409001B" w:tentative="1">
      <w:start w:val="1"/>
      <w:numFmt w:val="lowerRoman"/>
      <w:lvlText w:val="%9."/>
      <w:lvlJc w:val="right"/>
      <w:pPr>
        <w:ind w:left="9379" w:hanging="180"/>
      </w:pPr>
    </w:lvl>
  </w:abstractNum>
  <w:abstractNum w:abstractNumId="4" w15:restartNumberingAfterBreak="0">
    <w:nsid w:val="156B66D1"/>
    <w:multiLevelType w:val="multilevel"/>
    <w:tmpl w:val="3EA6EA5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7915406"/>
    <w:multiLevelType w:val="hybridMultilevel"/>
    <w:tmpl w:val="D6D0A3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583"/>
    <w:multiLevelType w:val="multilevel"/>
    <w:tmpl w:val="8DC4282A"/>
    <w:lvl w:ilvl="0">
      <w:start w:val="2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8C45D12"/>
    <w:multiLevelType w:val="hybridMultilevel"/>
    <w:tmpl w:val="5AD63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B4E58"/>
    <w:multiLevelType w:val="hybridMultilevel"/>
    <w:tmpl w:val="B17A1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37F9F"/>
    <w:multiLevelType w:val="hybridMultilevel"/>
    <w:tmpl w:val="70F25EA0"/>
    <w:lvl w:ilvl="0" w:tplc="5874AE9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5A52620"/>
    <w:multiLevelType w:val="hybridMultilevel"/>
    <w:tmpl w:val="A88C80F2"/>
    <w:lvl w:ilvl="0" w:tplc="A2FC49DA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37D3520D"/>
    <w:multiLevelType w:val="multilevel"/>
    <w:tmpl w:val="EC561F9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2" w15:restartNumberingAfterBreak="0">
    <w:nsid w:val="3CFF37EA"/>
    <w:multiLevelType w:val="hybridMultilevel"/>
    <w:tmpl w:val="E8D00362"/>
    <w:lvl w:ilvl="0" w:tplc="29D8A144">
      <w:start w:val="1"/>
      <w:numFmt w:val="lowerLetter"/>
      <w:lvlText w:val="%1."/>
      <w:lvlJc w:val="left"/>
      <w:pPr>
        <w:ind w:left="7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3" w15:restartNumberingAfterBreak="0">
    <w:nsid w:val="3EC975FC"/>
    <w:multiLevelType w:val="hybridMultilevel"/>
    <w:tmpl w:val="340069FE"/>
    <w:lvl w:ilvl="0" w:tplc="C518D0D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6797D"/>
    <w:multiLevelType w:val="multilevel"/>
    <w:tmpl w:val="7098F7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30"/>
        </w:tabs>
        <w:ind w:left="1230" w:hanging="51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5" w15:restartNumberingAfterBreak="0">
    <w:nsid w:val="418C6693"/>
    <w:multiLevelType w:val="hybridMultilevel"/>
    <w:tmpl w:val="0492AF96"/>
    <w:lvl w:ilvl="0" w:tplc="B9CAF288">
      <w:start w:val="1"/>
      <w:numFmt w:val="lowerRoman"/>
      <w:lvlText w:val="%1."/>
      <w:lvlJc w:val="left"/>
      <w:pPr>
        <w:ind w:left="23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700" w:hanging="360"/>
      </w:pPr>
    </w:lvl>
    <w:lvl w:ilvl="2" w:tplc="3409001B" w:tentative="1">
      <w:start w:val="1"/>
      <w:numFmt w:val="lowerRoman"/>
      <w:lvlText w:val="%3."/>
      <w:lvlJc w:val="right"/>
      <w:pPr>
        <w:ind w:left="3420" w:hanging="180"/>
      </w:pPr>
    </w:lvl>
    <w:lvl w:ilvl="3" w:tplc="3409000F" w:tentative="1">
      <w:start w:val="1"/>
      <w:numFmt w:val="decimal"/>
      <w:lvlText w:val="%4."/>
      <w:lvlJc w:val="left"/>
      <w:pPr>
        <w:ind w:left="4140" w:hanging="360"/>
      </w:pPr>
    </w:lvl>
    <w:lvl w:ilvl="4" w:tplc="34090019" w:tentative="1">
      <w:start w:val="1"/>
      <w:numFmt w:val="lowerLetter"/>
      <w:lvlText w:val="%5."/>
      <w:lvlJc w:val="left"/>
      <w:pPr>
        <w:ind w:left="4860" w:hanging="360"/>
      </w:pPr>
    </w:lvl>
    <w:lvl w:ilvl="5" w:tplc="3409001B" w:tentative="1">
      <w:start w:val="1"/>
      <w:numFmt w:val="lowerRoman"/>
      <w:lvlText w:val="%6."/>
      <w:lvlJc w:val="right"/>
      <w:pPr>
        <w:ind w:left="5580" w:hanging="180"/>
      </w:pPr>
    </w:lvl>
    <w:lvl w:ilvl="6" w:tplc="3409000F" w:tentative="1">
      <w:start w:val="1"/>
      <w:numFmt w:val="decimal"/>
      <w:lvlText w:val="%7."/>
      <w:lvlJc w:val="left"/>
      <w:pPr>
        <w:ind w:left="6300" w:hanging="360"/>
      </w:pPr>
    </w:lvl>
    <w:lvl w:ilvl="7" w:tplc="34090019" w:tentative="1">
      <w:start w:val="1"/>
      <w:numFmt w:val="lowerLetter"/>
      <w:lvlText w:val="%8."/>
      <w:lvlJc w:val="left"/>
      <w:pPr>
        <w:ind w:left="7020" w:hanging="360"/>
      </w:pPr>
    </w:lvl>
    <w:lvl w:ilvl="8" w:tplc="3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B802E1F"/>
    <w:multiLevelType w:val="hybridMultilevel"/>
    <w:tmpl w:val="1ED8B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B94DE6"/>
    <w:multiLevelType w:val="multilevel"/>
    <w:tmpl w:val="93B4DC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180C87"/>
    <w:multiLevelType w:val="multilevel"/>
    <w:tmpl w:val="8DC4282A"/>
    <w:lvl w:ilvl="0">
      <w:start w:val="2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4C7E3F48"/>
    <w:multiLevelType w:val="hybridMultilevel"/>
    <w:tmpl w:val="3C0602BA"/>
    <w:lvl w:ilvl="0" w:tplc="39AC0780">
      <w:start w:val="1"/>
      <w:numFmt w:val="decimal"/>
      <w:lvlText w:val="%1."/>
      <w:lvlJc w:val="left"/>
      <w:pPr>
        <w:ind w:left="2160" w:hanging="1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901118"/>
    <w:multiLevelType w:val="multilevel"/>
    <w:tmpl w:val="DEBE9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21" w15:restartNumberingAfterBreak="0">
    <w:nsid w:val="55107FC6"/>
    <w:multiLevelType w:val="hybridMultilevel"/>
    <w:tmpl w:val="13B67A5E"/>
    <w:lvl w:ilvl="0" w:tplc="FA44927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C7FC5"/>
    <w:multiLevelType w:val="hybridMultilevel"/>
    <w:tmpl w:val="8D1CF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27446"/>
    <w:multiLevelType w:val="hybridMultilevel"/>
    <w:tmpl w:val="9202C87E"/>
    <w:lvl w:ilvl="0" w:tplc="D9F64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294BC9"/>
    <w:multiLevelType w:val="multilevel"/>
    <w:tmpl w:val="69B4BC7A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59735D"/>
    <w:multiLevelType w:val="hybridMultilevel"/>
    <w:tmpl w:val="F852EFF4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6557F7"/>
    <w:multiLevelType w:val="hybridMultilevel"/>
    <w:tmpl w:val="BD9827D0"/>
    <w:lvl w:ilvl="0" w:tplc="CE40FACE">
      <w:start w:val="1"/>
      <w:numFmt w:val="lowerLetter"/>
      <w:lvlText w:val="%1."/>
      <w:lvlJc w:val="left"/>
      <w:pPr>
        <w:ind w:left="1440" w:hanging="360"/>
      </w:pPr>
      <w:rPr>
        <w:rFonts w:ascii="Arial" w:eastAsia="Batang" w:hAnsi="Arial" w:cs="Arial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A66ACE"/>
    <w:multiLevelType w:val="hybridMultilevel"/>
    <w:tmpl w:val="4C3867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6"/>
  </w:num>
  <w:num w:numId="4">
    <w:abstractNumId w:val="9"/>
  </w:num>
  <w:num w:numId="5">
    <w:abstractNumId w:val="20"/>
  </w:num>
  <w:num w:numId="6">
    <w:abstractNumId w:val="11"/>
  </w:num>
  <w:num w:numId="7">
    <w:abstractNumId w:val="10"/>
  </w:num>
  <w:num w:numId="8">
    <w:abstractNumId w:val="19"/>
  </w:num>
  <w:num w:numId="9">
    <w:abstractNumId w:val="7"/>
  </w:num>
  <w:num w:numId="10">
    <w:abstractNumId w:val="17"/>
  </w:num>
  <w:num w:numId="11">
    <w:abstractNumId w:val="12"/>
  </w:num>
  <w:num w:numId="12">
    <w:abstractNumId w:val="25"/>
  </w:num>
  <w:num w:numId="13">
    <w:abstractNumId w:val="5"/>
  </w:num>
  <w:num w:numId="14">
    <w:abstractNumId w:val="26"/>
  </w:num>
  <w:num w:numId="15">
    <w:abstractNumId w:val="13"/>
  </w:num>
  <w:num w:numId="16">
    <w:abstractNumId w:val="15"/>
  </w:num>
  <w:num w:numId="17">
    <w:abstractNumId w:val="2"/>
  </w:num>
  <w:num w:numId="18">
    <w:abstractNumId w:val="1"/>
  </w:num>
  <w:num w:numId="19">
    <w:abstractNumId w:val="3"/>
  </w:num>
  <w:num w:numId="20">
    <w:abstractNumId w:val="27"/>
  </w:num>
  <w:num w:numId="21">
    <w:abstractNumId w:val="16"/>
  </w:num>
  <w:num w:numId="22">
    <w:abstractNumId w:val="23"/>
  </w:num>
  <w:num w:numId="23">
    <w:abstractNumId w:val="8"/>
  </w:num>
  <w:num w:numId="24">
    <w:abstractNumId w:val="22"/>
  </w:num>
  <w:num w:numId="25">
    <w:abstractNumId w:val="21"/>
  </w:num>
  <w:num w:numId="26">
    <w:abstractNumId w:val="24"/>
  </w:num>
  <w:num w:numId="27">
    <w:abstractNumId w:val="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41"/>
    <w:rsid w:val="00002ADD"/>
    <w:rsid w:val="00004631"/>
    <w:rsid w:val="00006CFD"/>
    <w:rsid w:val="00011EA4"/>
    <w:rsid w:val="00026D15"/>
    <w:rsid w:val="00030980"/>
    <w:rsid w:val="00033E43"/>
    <w:rsid w:val="00050F24"/>
    <w:rsid w:val="00053248"/>
    <w:rsid w:val="00053FD2"/>
    <w:rsid w:val="00060691"/>
    <w:rsid w:val="000644FF"/>
    <w:rsid w:val="000647A1"/>
    <w:rsid w:val="00067C17"/>
    <w:rsid w:val="00070371"/>
    <w:rsid w:val="000703BC"/>
    <w:rsid w:val="00071CBC"/>
    <w:rsid w:val="00081291"/>
    <w:rsid w:val="00083BBF"/>
    <w:rsid w:val="0008512D"/>
    <w:rsid w:val="0008647C"/>
    <w:rsid w:val="00086A79"/>
    <w:rsid w:val="0009214E"/>
    <w:rsid w:val="00095BB1"/>
    <w:rsid w:val="000A11CF"/>
    <w:rsid w:val="000A62BF"/>
    <w:rsid w:val="000B3688"/>
    <w:rsid w:val="000B508B"/>
    <w:rsid w:val="000C18B7"/>
    <w:rsid w:val="000C27F1"/>
    <w:rsid w:val="000C319D"/>
    <w:rsid w:val="000C423F"/>
    <w:rsid w:val="000C60C2"/>
    <w:rsid w:val="000C6C8C"/>
    <w:rsid w:val="000C6E16"/>
    <w:rsid w:val="000C7A8E"/>
    <w:rsid w:val="000D0E85"/>
    <w:rsid w:val="000D3370"/>
    <w:rsid w:val="000D5741"/>
    <w:rsid w:val="000E0B61"/>
    <w:rsid w:val="000E3EE3"/>
    <w:rsid w:val="000E5A13"/>
    <w:rsid w:val="000E60BF"/>
    <w:rsid w:val="000E62EA"/>
    <w:rsid w:val="000E6B9E"/>
    <w:rsid w:val="000E73B5"/>
    <w:rsid w:val="000F1D49"/>
    <w:rsid w:val="000F54EE"/>
    <w:rsid w:val="000F681A"/>
    <w:rsid w:val="00103B7E"/>
    <w:rsid w:val="00112CAE"/>
    <w:rsid w:val="001205D4"/>
    <w:rsid w:val="00125DAB"/>
    <w:rsid w:val="0012606F"/>
    <w:rsid w:val="00140CF3"/>
    <w:rsid w:val="00142ADB"/>
    <w:rsid w:val="001452B9"/>
    <w:rsid w:val="00145380"/>
    <w:rsid w:val="00146494"/>
    <w:rsid w:val="001471B2"/>
    <w:rsid w:val="00157419"/>
    <w:rsid w:val="00162A68"/>
    <w:rsid w:val="0016666A"/>
    <w:rsid w:val="00166DE9"/>
    <w:rsid w:val="00167492"/>
    <w:rsid w:val="00176CB9"/>
    <w:rsid w:val="00180D66"/>
    <w:rsid w:val="0018158B"/>
    <w:rsid w:val="001862D4"/>
    <w:rsid w:val="00186662"/>
    <w:rsid w:val="00191439"/>
    <w:rsid w:val="001A1440"/>
    <w:rsid w:val="001A43AF"/>
    <w:rsid w:val="001B2EF9"/>
    <w:rsid w:val="001B5ADA"/>
    <w:rsid w:val="001B6172"/>
    <w:rsid w:val="001C0273"/>
    <w:rsid w:val="001C1746"/>
    <w:rsid w:val="001C317C"/>
    <w:rsid w:val="001C6E79"/>
    <w:rsid w:val="001C7DA3"/>
    <w:rsid w:val="001D2C96"/>
    <w:rsid w:val="001D309A"/>
    <w:rsid w:val="001D7286"/>
    <w:rsid w:val="001E0E5E"/>
    <w:rsid w:val="001E6350"/>
    <w:rsid w:val="00200830"/>
    <w:rsid w:val="00211E24"/>
    <w:rsid w:val="002131E6"/>
    <w:rsid w:val="002149C3"/>
    <w:rsid w:val="002156BB"/>
    <w:rsid w:val="002178ED"/>
    <w:rsid w:val="00223A0B"/>
    <w:rsid w:val="002322AE"/>
    <w:rsid w:val="00232FDE"/>
    <w:rsid w:val="00234C78"/>
    <w:rsid w:val="002428B4"/>
    <w:rsid w:val="002436F0"/>
    <w:rsid w:val="00251217"/>
    <w:rsid w:val="00251EB9"/>
    <w:rsid w:val="002532C8"/>
    <w:rsid w:val="00253C0E"/>
    <w:rsid w:val="0025682F"/>
    <w:rsid w:val="002577A8"/>
    <w:rsid w:val="0026080E"/>
    <w:rsid w:val="00271979"/>
    <w:rsid w:val="00275EEF"/>
    <w:rsid w:val="002816A3"/>
    <w:rsid w:val="002823A2"/>
    <w:rsid w:val="00283BEF"/>
    <w:rsid w:val="00284EC3"/>
    <w:rsid w:val="0029163F"/>
    <w:rsid w:val="002A0D16"/>
    <w:rsid w:val="002A5530"/>
    <w:rsid w:val="002B2010"/>
    <w:rsid w:val="002B2114"/>
    <w:rsid w:val="002B6E2E"/>
    <w:rsid w:val="002B72AE"/>
    <w:rsid w:val="002C1105"/>
    <w:rsid w:val="002C44A9"/>
    <w:rsid w:val="002D3CCA"/>
    <w:rsid w:val="002E1014"/>
    <w:rsid w:val="002E2DB3"/>
    <w:rsid w:val="002E3DDC"/>
    <w:rsid w:val="002F7BC3"/>
    <w:rsid w:val="00305550"/>
    <w:rsid w:val="00306CD4"/>
    <w:rsid w:val="00311251"/>
    <w:rsid w:val="00311366"/>
    <w:rsid w:val="003120B7"/>
    <w:rsid w:val="003173FE"/>
    <w:rsid w:val="00322666"/>
    <w:rsid w:val="00323A54"/>
    <w:rsid w:val="00323F69"/>
    <w:rsid w:val="00330E09"/>
    <w:rsid w:val="00331AD8"/>
    <w:rsid w:val="003335E2"/>
    <w:rsid w:val="0034208C"/>
    <w:rsid w:val="003432AC"/>
    <w:rsid w:val="0034582B"/>
    <w:rsid w:val="00352C26"/>
    <w:rsid w:val="00352E95"/>
    <w:rsid w:val="00353613"/>
    <w:rsid w:val="00354F12"/>
    <w:rsid w:val="0035517B"/>
    <w:rsid w:val="00355612"/>
    <w:rsid w:val="003637E9"/>
    <w:rsid w:val="00370352"/>
    <w:rsid w:val="0037093E"/>
    <w:rsid w:val="003726AD"/>
    <w:rsid w:val="00374E13"/>
    <w:rsid w:val="0038236D"/>
    <w:rsid w:val="00383E6E"/>
    <w:rsid w:val="00384261"/>
    <w:rsid w:val="00386097"/>
    <w:rsid w:val="00390E95"/>
    <w:rsid w:val="00391481"/>
    <w:rsid w:val="0039466B"/>
    <w:rsid w:val="003949AD"/>
    <w:rsid w:val="003966FC"/>
    <w:rsid w:val="003A09B0"/>
    <w:rsid w:val="003A0A92"/>
    <w:rsid w:val="003A1A93"/>
    <w:rsid w:val="003A6A2E"/>
    <w:rsid w:val="003A7DED"/>
    <w:rsid w:val="003B5927"/>
    <w:rsid w:val="003B7F33"/>
    <w:rsid w:val="003C4230"/>
    <w:rsid w:val="003C6546"/>
    <w:rsid w:val="003D01F3"/>
    <w:rsid w:val="003D26D1"/>
    <w:rsid w:val="003D2972"/>
    <w:rsid w:val="003D3449"/>
    <w:rsid w:val="003D5D8E"/>
    <w:rsid w:val="003D65B4"/>
    <w:rsid w:val="003D6F07"/>
    <w:rsid w:val="003E0AB6"/>
    <w:rsid w:val="003E144A"/>
    <w:rsid w:val="003E62F0"/>
    <w:rsid w:val="003E699F"/>
    <w:rsid w:val="003E79FD"/>
    <w:rsid w:val="003F056D"/>
    <w:rsid w:val="003F7E66"/>
    <w:rsid w:val="00400E4A"/>
    <w:rsid w:val="00401C05"/>
    <w:rsid w:val="00404A54"/>
    <w:rsid w:val="00412E53"/>
    <w:rsid w:val="0041472E"/>
    <w:rsid w:val="00417DFB"/>
    <w:rsid w:val="004255B0"/>
    <w:rsid w:val="00425964"/>
    <w:rsid w:val="004266AA"/>
    <w:rsid w:val="00427315"/>
    <w:rsid w:val="00430434"/>
    <w:rsid w:val="00430E00"/>
    <w:rsid w:val="00432CD3"/>
    <w:rsid w:val="00433ADA"/>
    <w:rsid w:val="004547A7"/>
    <w:rsid w:val="004609B6"/>
    <w:rsid w:val="00470964"/>
    <w:rsid w:val="00480788"/>
    <w:rsid w:val="00481DAA"/>
    <w:rsid w:val="00482584"/>
    <w:rsid w:val="00484467"/>
    <w:rsid w:val="00485C21"/>
    <w:rsid w:val="00485E47"/>
    <w:rsid w:val="00492284"/>
    <w:rsid w:val="0049422B"/>
    <w:rsid w:val="00494798"/>
    <w:rsid w:val="00496CE2"/>
    <w:rsid w:val="004A0BB3"/>
    <w:rsid w:val="004A38F2"/>
    <w:rsid w:val="004A6E13"/>
    <w:rsid w:val="004B38DD"/>
    <w:rsid w:val="004D1C95"/>
    <w:rsid w:val="004D37C9"/>
    <w:rsid w:val="004D4F34"/>
    <w:rsid w:val="004D5A18"/>
    <w:rsid w:val="004E0FB5"/>
    <w:rsid w:val="004E4845"/>
    <w:rsid w:val="004E67D3"/>
    <w:rsid w:val="004E7A28"/>
    <w:rsid w:val="004E7CA2"/>
    <w:rsid w:val="004F4FF4"/>
    <w:rsid w:val="004F5632"/>
    <w:rsid w:val="005006EA"/>
    <w:rsid w:val="0050566E"/>
    <w:rsid w:val="005077C9"/>
    <w:rsid w:val="005112C8"/>
    <w:rsid w:val="00516B07"/>
    <w:rsid w:val="00524031"/>
    <w:rsid w:val="00525108"/>
    <w:rsid w:val="005261BC"/>
    <w:rsid w:val="00527C6F"/>
    <w:rsid w:val="00530906"/>
    <w:rsid w:val="00532D20"/>
    <w:rsid w:val="00533F2C"/>
    <w:rsid w:val="005449B2"/>
    <w:rsid w:val="00550B14"/>
    <w:rsid w:val="00550BD4"/>
    <w:rsid w:val="00551376"/>
    <w:rsid w:val="005570C9"/>
    <w:rsid w:val="00557ED4"/>
    <w:rsid w:val="0056453D"/>
    <w:rsid w:val="00564E99"/>
    <w:rsid w:val="00572F99"/>
    <w:rsid w:val="005732A9"/>
    <w:rsid w:val="00573EA7"/>
    <w:rsid w:val="00585A6A"/>
    <w:rsid w:val="005967CF"/>
    <w:rsid w:val="005A05AA"/>
    <w:rsid w:val="005A2C7C"/>
    <w:rsid w:val="005A300B"/>
    <w:rsid w:val="005B2BA2"/>
    <w:rsid w:val="005B7D99"/>
    <w:rsid w:val="005C3623"/>
    <w:rsid w:val="005D7D33"/>
    <w:rsid w:val="005E1143"/>
    <w:rsid w:val="005E1555"/>
    <w:rsid w:val="005E5141"/>
    <w:rsid w:val="005E66E5"/>
    <w:rsid w:val="005F226D"/>
    <w:rsid w:val="00601379"/>
    <w:rsid w:val="0060452E"/>
    <w:rsid w:val="00606893"/>
    <w:rsid w:val="006106A4"/>
    <w:rsid w:val="006131AE"/>
    <w:rsid w:val="006223EE"/>
    <w:rsid w:val="00627836"/>
    <w:rsid w:val="006357F0"/>
    <w:rsid w:val="006373B4"/>
    <w:rsid w:val="00640F78"/>
    <w:rsid w:val="006420F1"/>
    <w:rsid w:val="0064591D"/>
    <w:rsid w:val="00647630"/>
    <w:rsid w:val="006500CA"/>
    <w:rsid w:val="00651D43"/>
    <w:rsid w:val="00653B62"/>
    <w:rsid w:val="00654BD1"/>
    <w:rsid w:val="00662593"/>
    <w:rsid w:val="00663CDE"/>
    <w:rsid w:val="006660CB"/>
    <w:rsid w:val="00671F16"/>
    <w:rsid w:val="006744A8"/>
    <w:rsid w:val="006747B8"/>
    <w:rsid w:val="0067620F"/>
    <w:rsid w:val="00676799"/>
    <w:rsid w:val="00686DFB"/>
    <w:rsid w:val="00691980"/>
    <w:rsid w:val="00694805"/>
    <w:rsid w:val="006954D6"/>
    <w:rsid w:val="00695581"/>
    <w:rsid w:val="00695F38"/>
    <w:rsid w:val="0069760F"/>
    <w:rsid w:val="006A1C2C"/>
    <w:rsid w:val="006B1DE6"/>
    <w:rsid w:val="006B3A54"/>
    <w:rsid w:val="006B6C53"/>
    <w:rsid w:val="006C0D67"/>
    <w:rsid w:val="006C4B03"/>
    <w:rsid w:val="006D4465"/>
    <w:rsid w:val="006D57F2"/>
    <w:rsid w:val="006D5A8F"/>
    <w:rsid w:val="006D62C4"/>
    <w:rsid w:val="006E0D14"/>
    <w:rsid w:val="006E7D99"/>
    <w:rsid w:val="006F2873"/>
    <w:rsid w:val="006F4888"/>
    <w:rsid w:val="006F64DE"/>
    <w:rsid w:val="006F6A91"/>
    <w:rsid w:val="00700A7D"/>
    <w:rsid w:val="00700B47"/>
    <w:rsid w:val="007018D3"/>
    <w:rsid w:val="00712118"/>
    <w:rsid w:val="00716CA6"/>
    <w:rsid w:val="007174CE"/>
    <w:rsid w:val="00717C0C"/>
    <w:rsid w:val="00720746"/>
    <w:rsid w:val="0072082E"/>
    <w:rsid w:val="00725DD9"/>
    <w:rsid w:val="00752B09"/>
    <w:rsid w:val="00757B84"/>
    <w:rsid w:val="00760A96"/>
    <w:rsid w:val="007728B0"/>
    <w:rsid w:val="007737EA"/>
    <w:rsid w:val="0077577D"/>
    <w:rsid w:val="00780717"/>
    <w:rsid w:val="00780C9F"/>
    <w:rsid w:val="0078502D"/>
    <w:rsid w:val="00793E23"/>
    <w:rsid w:val="007963F8"/>
    <w:rsid w:val="007975F1"/>
    <w:rsid w:val="007A35D3"/>
    <w:rsid w:val="007A48EA"/>
    <w:rsid w:val="007A4A25"/>
    <w:rsid w:val="007B15D2"/>
    <w:rsid w:val="007B1601"/>
    <w:rsid w:val="007B2459"/>
    <w:rsid w:val="007B3C7F"/>
    <w:rsid w:val="007C1846"/>
    <w:rsid w:val="007C4D7C"/>
    <w:rsid w:val="007C4D9E"/>
    <w:rsid w:val="007D01A9"/>
    <w:rsid w:val="007D4CF1"/>
    <w:rsid w:val="007D5C44"/>
    <w:rsid w:val="007E0469"/>
    <w:rsid w:val="007E2240"/>
    <w:rsid w:val="007E4A69"/>
    <w:rsid w:val="007E54C7"/>
    <w:rsid w:val="007E5FFD"/>
    <w:rsid w:val="007E7FB6"/>
    <w:rsid w:val="007F0B7E"/>
    <w:rsid w:val="007F16C8"/>
    <w:rsid w:val="007F2067"/>
    <w:rsid w:val="007F3437"/>
    <w:rsid w:val="007F4E11"/>
    <w:rsid w:val="007F52B8"/>
    <w:rsid w:val="007F742F"/>
    <w:rsid w:val="00800578"/>
    <w:rsid w:val="0080208D"/>
    <w:rsid w:val="008028E2"/>
    <w:rsid w:val="008030C2"/>
    <w:rsid w:val="008035C0"/>
    <w:rsid w:val="00811202"/>
    <w:rsid w:val="00812AA6"/>
    <w:rsid w:val="00816EBC"/>
    <w:rsid w:val="00820503"/>
    <w:rsid w:val="00822652"/>
    <w:rsid w:val="0082769E"/>
    <w:rsid w:val="0083393B"/>
    <w:rsid w:val="00835F6D"/>
    <w:rsid w:val="00843647"/>
    <w:rsid w:val="0085025A"/>
    <w:rsid w:val="00854845"/>
    <w:rsid w:val="00855103"/>
    <w:rsid w:val="00855D10"/>
    <w:rsid w:val="008607D1"/>
    <w:rsid w:val="00863479"/>
    <w:rsid w:val="00863558"/>
    <w:rsid w:val="00865CBF"/>
    <w:rsid w:val="008723E0"/>
    <w:rsid w:val="00872FEA"/>
    <w:rsid w:val="0087521C"/>
    <w:rsid w:val="00877DD3"/>
    <w:rsid w:val="0088379E"/>
    <w:rsid w:val="00886880"/>
    <w:rsid w:val="00896867"/>
    <w:rsid w:val="00897ED3"/>
    <w:rsid w:val="008A355B"/>
    <w:rsid w:val="008A73ED"/>
    <w:rsid w:val="008B009D"/>
    <w:rsid w:val="008B2A99"/>
    <w:rsid w:val="008B4298"/>
    <w:rsid w:val="008B5B66"/>
    <w:rsid w:val="008B65B6"/>
    <w:rsid w:val="008C26E5"/>
    <w:rsid w:val="008C5BC8"/>
    <w:rsid w:val="008C5D29"/>
    <w:rsid w:val="008C61F9"/>
    <w:rsid w:val="008D21F5"/>
    <w:rsid w:val="008D3D0D"/>
    <w:rsid w:val="008E4BD6"/>
    <w:rsid w:val="008E5744"/>
    <w:rsid w:val="008F3D74"/>
    <w:rsid w:val="008F4F91"/>
    <w:rsid w:val="008F6073"/>
    <w:rsid w:val="0090009F"/>
    <w:rsid w:val="009001F5"/>
    <w:rsid w:val="00906AB8"/>
    <w:rsid w:val="0091358B"/>
    <w:rsid w:val="0091596A"/>
    <w:rsid w:val="0092188B"/>
    <w:rsid w:val="009224C0"/>
    <w:rsid w:val="0092482D"/>
    <w:rsid w:val="00925590"/>
    <w:rsid w:val="00930C1F"/>
    <w:rsid w:val="00933F11"/>
    <w:rsid w:val="0094057A"/>
    <w:rsid w:val="00941A5F"/>
    <w:rsid w:val="00950528"/>
    <w:rsid w:val="00970346"/>
    <w:rsid w:val="00976B57"/>
    <w:rsid w:val="009773FA"/>
    <w:rsid w:val="00987159"/>
    <w:rsid w:val="00995CC0"/>
    <w:rsid w:val="00995FA4"/>
    <w:rsid w:val="009A075A"/>
    <w:rsid w:val="009A4848"/>
    <w:rsid w:val="009A4E2E"/>
    <w:rsid w:val="009A6DE5"/>
    <w:rsid w:val="009B1AAD"/>
    <w:rsid w:val="009B3852"/>
    <w:rsid w:val="009B3B99"/>
    <w:rsid w:val="009B4B4D"/>
    <w:rsid w:val="009B6AD9"/>
    <w:rsid w:val="009B7311"/>
    <w:rsid w:val="009B7BB5"/>
    <w:rsid w:val="009B7BEE"/>
    <w:rsid w:val="009C327D"/>
    <w:rsid w:val="009C6056"/>
    <w:rsid w:val="009D0070"/>
    <w:rsid w:val="009D0334"/>
    <w:rsid w:val="009D390D"/>
    <w:rsid w:val="009D5F68"/>
    <w:rsid w:val="009D6B70"/>
    <w:rsid w:val="009E09D0"/>
    <w:rsid w:val="009E1462"/>
    <w:rsid w:val="009E51DF"/>
    <w:rsid w:val="009E568C"/>
    <w:rsid w:val="009F1C81"/>
    <w:rsid w:val="00A03B26"/>
    <w:rsid w:val="00A051FB"/>
    <w:rsid w:val="00A0717D"/>
    <w:rsid w:val="00A12976"/>
    <w:rsid w:val="00A13C3F"/>
    <w:rsid w:val="00A14624"/>
    <w:rsid w:val="00A271A1"/>
    <w:rsid w:val="00A323A7"/>
    <w:rsid w:val="00A32661"/>
    <w:rsid w:val="00A4285E"/>
    <w:rsid w:val="00A4292F"/>
    <w:rsid w:val="00A440DE"/>
    <w:rsid w:val="00A4639A"/>
    <w:rsid w:val="00A55A26"/>
    <w:rsid w:val="00A615AE"/>
    <w:rsid w:val="00A62548"/>
    <w:rsid w:val="00A62A94"/>
    <w:rsid w:val="00A7106B"/>
    <w:rsid w:val="00A714A1"/>
    <w:rsid w:val="00A71FD5"/>
    <w:rsid w:val="00A75463"/>
    <w:rsid w:val="00A75868"/>
    <w:rsid w:val="00A7796C"/>
    <w:rsid w:val="00A84649"/>
    <w:rsid w:val="00A84771"/>
    <w:rsid w:val="00A85BAC"/>
    <w:rsid w:val="00A91C81"/>
    <w:rsid w:val="00AA07DE"/>
    <w:rsid w:val="00AA0EB0"/>
    <w:rsid w:val="00AA555B"/>
    <w:rsid w:val="00AB00F5"/>
    <w:rsid w:val="00AB29AF"/>
    <w:rsid w:val="00AB3D35"/>
    <w:rsid w:val="00AC5F8F"/>
    <w:rsid w:val="00AD1AF9"/>
    <w:rsid w:val="00AD424E"/>
    <w:rsid w:val="00AE6577"/>
    <w:rsid w:val="00AE730B"/>
    <w:rsid w:val="00AF09D2"/>
    <w:rsid w:val="00AF269B"/>
    <w:rsid w:val="00AF2DD8"/>
    <w:rsid w:val="00AF504B"/>
    <w:rsid w:val="00B02177"/>
    <w:rsid w:val="00B03CD9"/>
    <w:rsid w:val="00B11102"/>
    <w:rsid w:val="00B1387D"/>
    <w:rsid w:val="00B14183"/>
    <w:rsid w:val="00B15484"/>
    <w:rsid w:val="00B2298B"/>
    <w:rsid w:val="00B25AD9"/>
    <w:rsid w:val="00B27656"/>
    <w:rsid w:val="00B27710"/>
    <w:rsid w:val="00B302FD"/>
    <w:rsid w:val="00B3129C"/>
    <w:rsid w:val="00B41A1D"/>
    <w:rsid w:val="00B42BAA"/>
    <w:rsid w:val="00B444FC"/>
    <w:rsid w:val="00B4580B"/>
    <w:rsid w:val="00B46F2B"/>
    <w:rsid w:val="00B50D1B"/>
    <w:rsid w:val="00B6438B"/>
    <w:rsid w:val="00B648E5"/>
    <w:rsid w:val="00B65FDD"/>
    <w:rsid w:val="00B7042A"/>
    <w:rsid w:val="00B7182A"/>
    <w:rsid w:val="00B7269D"/>
    <w:rsid w:val="00B8252B"/>
    <w:rsid w:val="00B84575"/>
    <w:rsid w:val="00B86BD1"/>
    <w:rsid w:val="00B91ED0"/>
    <w:rsid w:val="00B9495C"/>
    <w:rsid w:val="00BA14D5"/>
    <w:rsid w:val="00BA7941"/>
    <w:rsid w:val="00BA7E9D"/>
    <w:rsid w:val="00BB5A60"/>
    <w:rsid w:val="00BB73C4"/>
    <w:rsid w:val="00BB7407"/>
    <w:rsid w:val="00BC4884"/>
    <w:rsid w:val="00BC56A3"/>
    <w:rsid w:val="00BC6276"/>
    <w:rsid w:val="00BD2C6B"/>
    <w:rsid w:val="00BD33DD"/>
    <w:rsid w:val="00BE0EDD"/>
    <w:rsid w:val="00BE38B9"/>
    <w:rsid w:val="00BF26A3"/>
    <w:rsid w:val="00BF4613"/>
    <w:rsid w:val="00C019C8"/>
    <w:rsid w:val="00C01A8C"/>
    <w:rsid w:val="00C042D8"/>
    <w:rsid w:val="00C046C4"/>
    <w:rsid w:val="00C1130F"/>
    <w:rsid w:val="00C212EA"/>
    <w:rsid w:val="00C229E3"/>
    <w:rsid w:val="00C23081"/>
    <w:rsid w:val="00C25B8D"/>
    <w:rsid w:val="00C26019"/>
    <w:rsid w:val="00C33313"/>
    <w:rsid w:val="00C35D92"/>
    <w:rsid w:val="00C3796B"/>
    <w:rsid w:val="00C41B3B"/>
    <w:rsid w:val="00C42155"/>
    <w:rsid w:val="00C43753"/>
    <w:rsid w:val="00C445DF"/>
    <w:rsid w:val="00C550AD"/>
    <w:rsid w:val="00C57239"/>
    <w:rsid w:val="00C65C5F"/>
    <w:rsid w:val="00C65EE3"/>
    <w:rsid w:val="00C70B59"/>
    <w:rsid w:val="00C71D71"/>
    <w:rsid w:val="00C905BB"/>
    <w:rsid w:val="00C960D6"/>
    <w:rsid w:val="00CA4690"/>
    <w:rsid w:val="00CC0F7D"/>
    <w:rsid w:val="00CC15F5"/>
    <w:rsid w:val="00CC362A"/>
    <w:rsid w:val="00CD2888"/>
    <w:rsid w:val="00CE0642"/>
    <w:rsid w:val="00CE29A1"/>
    <w:rsid w:val="00CE4D98"/>
    <w:rsid w:val="00CF7BBD"/>
    <w:rsid w:val="00D0717F"/>
    <w:rsid w:val="00D14010"/>
    <w:rsid w:val="00D159ED"/>
    <w:rsid w:val="00D15C75"/>
    <w:rsid w:val="00D1656B"/>
    <w:rsid w:val="00D16FA1"/>
    <w:rsid w:val="00D21130"/>
    <w:rsid w:val="00D21270"/>
    <w:rsid w:val="00D22964"/>
    <w:rsid w:val="00D233EC"/>
    <w:rsid w:val="00D30524"/>
    <w:rsid w:val="00D30EB6"/>
    <w:rsid w:val="00D30F6B"/>
    <w:rsid w:val="00D31CAD"/>
    <w:rsid w:val="00D4510C"/>
    <w:rsid w:val="00D53087"/>
    <w:rsid w:val="00D539D8"/>
    <w:rsid w:val="00D56FC2"/>
    <w:rsid w:val="00D63AC4"/>
    <w:rsid w:val="00D63EC9"/>
    <w:rsid w:val="00D642E5"/>
    <w:rsid w:val="00D64705"/>
    <w:rsid w:val="00D731FD"/>
    <w:rsid w:val="00D7410A"/>
    <w:rsid w:val="00D764B6"/>
    <w:rsid w:val="00D87DE2"/>
    <w:rsid w:val="00D936C0"/>
    <w:rsid w:val="00D95263"/>
    <w:rsid w:val="00DA2140"/>
    <w:rsid w:val="00DA3FEA"/>
    <w:rsid w:val="00DB162B"/>
    <w:rsid w:val="00DC4390"/>
    <w:rsid w:val="00DD005C"/>
    <w:rsid w:val="00DD280B"/>
    <w:rsid w:val="00DD2B7C"/>
    <w:rsid w:val="00DD2E31"/>
    <w:rsid w:val="00DE2127"/>
    <w:rsid w:val="00DE34F1"/>
    <w:rsid w:val="00DE6C78"/>
    <w:rsid w:val="00DE6FDC"/>
    <w:rsid w:val="00E02550"/>
    <w:rsid w:val="00E05F02"/>
    <w:rsid w:val="00E06DE3"/>
    <w:rsid w:val="00E07436"/>
    <w:rsid w:val="00E11A8F"/>
    <w:rsid w:val="00E12B46"/>
    <w:rsid w:val="00E13D6C"/>
    <w:rsid w:val="00E14F13"/>
    <w:rsid w:val="00E15FA0"/>
    <w:rsid w:val="00E15FEA"/>
    <w:rsid w:val="00E16A32"/>
    <w:rsid w:val="00E17502"/>
    <w:rsid w:val="00E24750"/>
    <w:rsid w:val="00E304C7"/>
    <w:rsid w:val="00E3158E"/>
    <w:rsid w:val="00E31F9F"/>
    <w:rsid w:val="00E33A10"/>
    <w:rsid w:val="00E353E5"/>
    <w:rsid w:val="00E36CDD"/>
    <w:rsid w:val="00E37B69"/>
    <w:rsid w:val="00E54AFA"/>
    <w:rsid w:val="00E5558A"/>
    <w:rsid w:val="00E618D5"/>
    <w:rsid w:val="00E632B9"/>
    <w:rsid w:val="00E632C3"/>
    <w:rsid w:val="00E64862"/>
    <w:rsid w:val="00E713A7"/>
    <w:rsid w:val="00E752C4"/>
    <w:rsid w:val="00E77E8C"/>
    <w:rsid w:val="00E818E4"/>
    <w:rsid w:val="00E8695B"/>
    <w:rsid w:val="00E86CD4"/>
    <w:rsid w:val="00E948F7"/>
    <w:rsid w:val="00E95C85"/>
    <w:rsid w:val="00E97944"/>
    <w:rsid w:val="00EB0B68"/>
    <w:rsid w:val="00EB4C0A"/>
    <w:rsid w:val="00EB5140"/>
    <w:rsid w:val="00EB708C"/>
    <w:rsid w:val="00EC5841"/>
    <w:rsid w:val="00ED2D0B"/>
    <w:rsid w:val="00EE13FC"/>
    <w:rsid w:val="00EE1AE4"/>
    <w:rsid w:val="00EE5D84"/>
    <w:rsid w:val="00EF0300"/>
    <w:rsid w:val="00EF1D36"/>
    <w:rsid w:val="00EF7ADB"/>
    <w:rsid w:val="00F01716"/>
    <w:rsid w:val="00F03B7B"/>
    <w:rsid w:val="00F03EA3"/>
    <w:rsid w:val="00F062E5"/>
    <w:rsid w:val="00F107EB"/>
    <w:rsid w:val="00F115CD"/>
    <w:rsid w:val="00F14877"/>
    <w:rsid w:val="00F220AF"/>
    <w:rsid w:val="00F23382"/>
    <w:rsid w:val="00F23AA3"/>
    <w:rsid w:val="00F33825"/>
    <w:rsid w:val="00F40741"/>
    <w:rsid w:val="00F43063"/>
    <w:rsid w:val="00F44841"/>
    <w:rsid w:val="00F45347"/>
    <w:rsid w:val="00F46BD8"/>
    <w:rsid w:val="00F52065"/>
    <w:rsid w:val="00F536C1"/>
    <w:rsid w:val="00F55E22"/>
    <w:rsid w:val="00F56334"/>
    <w:rsid w:val="00F56FDB"/>
    <w:rsid w:val="00F6116F"/>
    <w:rsid w:val="00F66118"/>
    <w:rsid w:val="00F70657"/>
    <w:rsid w:val="00F75C68"/>
    <w:rsid w:val="00F75F5B"/>
    <w:rsid w:val="00F817D2"/>
    <w:rsid w:val="00F832DE"/>
    <w:rsid w:val="00FA0558"/>
    <w:rsid w:val="00FA0B89"/>
    <w:rsid w:val="00FA395C"/>
    <w:rsid w:val="00FA61C3"/>
    <w:rsid w:val="00FA7713"/>
    <w:rsid w:val="00FB15A1"/>
    <w:rsid w:val="00FB6BED"/>
    <w:rsid w:val="00FC05DA"/>
    <w:rsid w:val="00FC4680"/>
    <w:rsid w:val="00FC708E"/>
    <w:rsid w:val="00FD5DBD"/>
    <w:rsid w:val="00FD7167"/>
    <w:rsid w:val="00FE18EC"/>
    <w:rsid w:val="00FE5A75"/>
    <w:rsid w:val="00FF035D"/>
    <w:rsid w:val="00FF22CE"/>
    <w:rsid w:val="00FF4CA8"/>
    <w:rsid w:val="00FF60FB"/>
    <w:rsid w:val="00FF78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9BAC94"/>
  <w15:chartTrackingRefBased/>
  <w15:docId w15:val="{175C18BB-5EE3-4E3C-ADDD-9603A87D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1D36"/>
    <w:rPr>
      <w:sz w:val="24"/>
      <w:szCs w:val="24"/>
      <w:lang w:val="en-GB" w:eastAsia="ko-KR"/>
    </w:rPr>
  </w:style>
  <w:style w:type="paragraph" w:styleId="Heading4">
    <w:name w:val="heading 4"/>
    <w:basedOn w:val="Normal"/>
    <w:next w:val="Normal"/>
    <w:link w:val="Heading4Char"/>
    <w:qFormat/>
    <w:rsid w:val="00A71FD5"/>
    <w:pPr>
      <w:keepNext/>
      <w:outlineLvl w:val="3"/>
    </w:pPr>
    <w:rPr>
      <w:rFonts w:ascii="Arial" w:eastAsia="Times New Roman" w:hAnsi="Arial"/>
      <w:b/>
      <w:szCs w:val="20"/>
      <w:lang w:val="en-US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BB7407"/>
  </w:style>
  <w:style w:type="table" w:styleId="TableGrid">
    <w:name w:val="Table Grid"/>
    <w:basedOn w:val="TableNormal"/>
    <w:uiPriority w:val="59"/>
    <w:rsid w:val="00BB7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86C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C56A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BC56A3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854845"/>
    <w:rPr>
      <w:rFonts w:eastAsia="Batang"/>
      <w:sz w:val="24"/>
      <w:szCs w:val="24"/>
      <w:lang w:val="en-GB" w:eastAsia="ko-KR" w:bidi="ar-SA"/>
    </w:rPr>
  </w:style>
  <w:style w:type="paragraph" w:styleId="NoSpacing">
    <w:name w:val="No Spacing"/>
    <w:link w:val="NoSpacingChar"/>
    <w:uiPriority w:val="1"/>
    <w:qFormat/>
    <w:rsid w:val="005D7D33"/>
    <w:rPr>
      <w:rFonts w:ascii="Calibri" w:eastAsia="Calibri" w:hAnsi="Calibri"/>
      <w:sz w:val="22"/>
      <w:szCs w:val="22"/>
    </w:rPr>
  </w:style>
  <w:style w:type="paragraph" w:styleId="ListParagraph">
    <w:name w:val="List Paragraph"/>
    <w:aliases w:val="列出段落1,FooterText,Bullet List,List Paragraph11,Colorful List - Accent 11,List Paragraph1,Resume Title,Medium Grid 1 - Accent 21,Medium Grid 1 - Accent 22,Colorful List - Accent 111,Medium Grid 1 - Accent 221,Colorful List - Accent 1111,L"/>
    <w:basedOn w:val="Normal"/>
    <w:link w:val="ListParagraphChar"/>
    <w:uiPriority w:val="34"/>
    <w:qFormat/>
    <w:rsid w:val="002E101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ListParagraphChar">
    <w:name w:val="List Paragraph Char"/>
    <w:aliases w:val="列出段落1 Char,FooterText Char,Bullet List Char,List Paragraph11 Char,Colorful List - Accent 11 Char,List Paragraph1 Char,Resume Title Char,Medium Grid 1 - Accent 21 Char,Medium Grid 1 - Accent 22 Char,Colorful List - Accent 111 Char"/>
    <w:link w:val="ListParagraph"/>
    <w:uiPriority w:val="34"/>
    <w:qFormat/>
    <w:locked/>
    <w:rsid w:val="002E1014"/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rsid w:val="009B7BB5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9B7BB5"/>
    <w:rPr>
      <w:rFonts w:ascii="Calibri" w:eastAsia="Calibri" w:hAnsi="Calibri"/>
      <w:sz w:val="22"/>
      <w:szCs w:val="22"/>
      <w:lang w:bidi="ar-SA"/>
    </w:rPr>
  </w:style>
  <w:style w:type="paragraph" w:styleId="BodyText">
    <w:name w:val="Body Text"/>
    <w:basedOn w:val="Normal"/>
    <w:link w:val="BodyTextChar"/>
    <w:rsid w:val="00485E47"/>
    <w:pPr>
      <w:jc w:val="both"/>
    </w:pPr>
    <w:rPr>
      <w:rFonts w:ascii="Arial" w:eastAsia="Times New Roman" w:hAnsi="Arial"/>
      <w:szCs w:val="20"/>
      <w:lang w:val="en-US" w:eastAsia="fil-PH"/>
    </w:rPr>
  </w:style>
  <w:style w:type="character" w:customStyle="1" w:styleId="BodyTextChar">
    <w:name w:val="Body Text Char"/>
    <w:link w:val="BodyText"/>
    <w:rsid w:val="00485E47"/>
    <w:rPr>
      <w:rFonts w:ascii="Arial" w:eastAsia="Times New Roman" w:hAnsi="Arial"/>
      <w:sz w:val="24"/>
      <w:lang w:eastAsia="fil-PH"/>
    </w:rPr>
  </w:style>
  <w:style w:type="character" w:customStyle="1" w:styleId="Heading4Char">
    <w:name w:val="Heading 4 Char"/>
    <w:link w:val="Heading4"/>
    <w:rsid w:val="00A71FD5"/>
    <w:rPr>
      <w:rFonts w:ascii="Arial" w:eastAsia="Times New Roman" w:hAnsi="Arial"/>
      <w:b/>
      <w:sz w:val="24"/>
      <w:lang w:eastAsia="fil-PH"/>
    </w:rPr>
  </w:style>
  <w:style w:type="character" w:customStyle="1" w:styleId="FooterChar">
    <w:name w:val="Footer Char"/>
    <w:link w:val="Footer"/>
    <w:rsid w:val="002B2010"/>
    <w:rPr>
      <w:sz w:val="24"/>
      <w:szCs w:val="24"/>
      <w:lang w:val="en-GB" w:eastAsia="ko-KR"/>
    </w:rPr>
  </w:style>
  <w:style w:type="character" w:styleId="UnresolvedMention">
    <w:name w:val="Unresolved Mention"/>
    <w:uiPriority w:val="99"/>
    <w:semiHidden/>
    <w:unhideWhenUsed/>
    <w:rsid w:val="004A6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Plans%20Docu\2010\OCD%20Template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DFA18-7E04-4422-9552-C08D3F796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OCD Template New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SDO REPORT</vt:lpstr>
    </vt:vector>
  </TitlesOfParts>
  <Company>NDCC-OCD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SDO REPORT</dc:title>
  <dc:subject/>
  <dc:creator>Elvis</dc:creator>
  <cp:keywords/>
  <cp:lastModifiedBy>Jhoniel Villacura</cp:lastModifiedBy>
  <cp:revision>2</cp:revision>
  <cp:lastPrinted>2025-02-25T01:11:00Z</cp:lastPrinted>
  <dcterms:created xsi:type="dcterms:W3CDTF">2025-08-28T10:43:00Z</dcterms:created>
  <dcterms:modified xsi:type="dcterms:W3CDTF">2025-08-28T10:43:00Z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cfde585b1939cabce18e797609df061e68c0985483909c2843e6ea191b9dcbfc</vt:lpwstr>
  </property>
</Properties>
</file>